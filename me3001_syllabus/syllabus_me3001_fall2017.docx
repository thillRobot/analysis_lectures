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6576" w14:textId="1BB3D9B7" w:rsidR="00DA2056" w:rsidRPr="00405DF4" w:rsidRDefault="00F408DB" w:rsidP="00405DF4">
      <w:pPr>
        <w:pStyle w:val="Title"/>
      </w:pPr>
      <w:r w:rsidRPr="00405DF4">
        <w:t>Tennessee Tech</w:t>
      </w:r>
      <w:r w:rsidR="000D7778" w:rsidRPr="00405DF4">
        <w:t xml:space="preserve"> </w:t>
      </w:r>
      <w:r w:rsidRPr="00405DF4">
        <w:t>University</w:t>
      </w:r>
    </w:p>
    <w:p w14:paraId="006D5309" w14:textId="0346AE9E" w:rsidR="00DA2056" w:rsidRPr="00405DF4" w:rsidRDefault="0092445C" w:rsidP="00405DF4">
      <w:pPr>
        <w:pStyle w:val="Title"/>
      </w:pPr>
      <w:r>
        <w:t>Mechanical</w:t>
      </w:r>
      <w:r w:rsidR="008E3423">
        <w:t xml:space="preserve"> Engineering</w:t>
      </w:r>
      <w:r w:rsidR="00BF3296" w:rsidRPr="00405DF4">
        <w:t xml:space="preserve"> </w:t>
      </w:r>
    </w:p>
    <w:p w14:paraId="2054DF85" w14:textId="656FCBBC" w:rsidR="008B244C" w:rsidRDefault="00AE1C85" w:rsidP="00405DF4">
      <w:pPr>
        <w:pStyle w:val="Title"/>
      </w:pPr>
      <w:r>
        <w:t>ME3001</w:t>
      </w:r>
      <w:r w:rsidR="008F2BF2" w:rsidRPr="00405DF4">
        <w:t>-</w:t>
      </w:r>
      <w:r>
        <w:t>0</w:t>
      </w:r>
      <w:r w:rsidR="008E3423">
        <w:t>0</w:t>
      </w:r>
      <w:r>
        <w:t>1</w:t>
      </w:r>
      <w:r w:rsidR="00BF3296" w:rsidRPr="00405DF4">
        <w:t xml:space="preserve"> </w:t>
      </w:r>
      <w:r w:rsidR="0092445C">
        <w:t>Mechanical Engineering Analysis</w:t>
      </w:r>
    </w:p>
    <w:p w14:paraId="10FD5D36" w14:textId="625699AC" w:rsidR="00FF3E01" w:rsidRDefault="00542163" w:rsidP="00FF3E01">
      <w:pPr>
        <w:pStyle w:val="Heading1"/>
      </w:pPr>
      <w:r>
        <w:t>Fall</w:t>
      </w:r>
      <w:r w:rsidR="00FF3E01">
        <w:t xml:space="preserve"> 2017, </w:t>
      </w:r>
      <w:r w:rsidR="00AE1C85">
        <w:t>3</w:t>
      </w:r>
      <w:r w:rsidR="00FF3E01">
        <w:t xml:space="preserve"> Credit Hours</w:t>
      </w:r>
    </w:p>
    <w:p w14:paraId="46D746C7" w14:textId="0FFF5CEF" w:rsidR="0092445C" w:rsidRDefault="00932AC7" w:rsidP="00FF3E01">
      <w:r>
        <w:t>Lecture</w:t>
      </w:r>
      <w:r w:rsidR="0084532C">
        <w:t xml:space="preserve">: </w:t>
      </w:r>
      <w:r w:rsidR="00FB4C74">
        <w:t>M</w:t>
      </w:r>
      <w:r w:rsidR="0092445C">
        <w:t>onday,</w:t>
      </w:r>
      <w:r w:rsidR="00FB4C74">
        <w:t xml:space="preserve"> W</w:t>
      </w:r>
      <w:r w:rsidR="0092445C">
        <w:t>ednesday,</w:t>
      </w:r>
      <w:r w:rsidR="00FB4C74">
        <w:t xml:space="preserve"> F</w:t>
      </w:r>
      <w:r w:rsidR="0092445C">
        <w:t>riday</w:t>
      </w:r>
      <w:r w:rsidR="0084532C">
        <w:t xml:space="preserve">, </w:t>
      </w:r>
      <w:r w:rsidR="00FB4C74">
        <w:t>2:30-3:2</w:t>
      </w:r>
      <w:r w:rsidR="005104DC">
        <w:t>5PM, PRSC 215</w:t>
      </w:r>
    </w:p>
    <w:p w14:paraId="5A5566AF" w14:textId="3C44ADBD" w:rsidR="0092445C" w:rsidRDefault="0092445C" w:rsidP="00FF3E01">
      <w:r>
        <w:t xml:space="preserve">Final Exam: Thursday, </w:t>
      </w:r>
      <w:r w:rsidR="005104DC">
        <w:t>December</w:t>
      </w:r>
      <w:r>
        <w:t xml:space="preserve"> </w:t>
      </w:r>
      <w:r w:rsidR="001A1063">
        <w:t>1</w:t>
      </w:r>
      <w:bookmarkStart w:id="0" w:name="_GoBack"/>
      <w:bookmarkEnd w:id="0"/>
      <w:r>
        <w:t>4, 1:00-3:00PM</w:t>
      </w:r>
    </w:p>
    <w:p w14:paraId="287C02F5" w14:textId="77777777" w:rsidR="00932AC7" w:rsidRPr="00FF3E01" w:rsidRDefault="00932AC7" w:rsidP="00FF3E01"/>
    <w:p w14:paraId="2A38823C" w14:textId="54E901FA" w:rsidR="00932AC7" w:rsidRDefault="008F2BF2" w:rsidP="00932AC7">
      <w:pPr>
        <w:pStyle w:val="Heading2"/>
      </w:pPr>
      <w:r>
        <w:t>Instructor Information</w:t>
      </w:r>
    </w:p>
    <w:p w14:paraId="66625D75" w14:textId="77777777" w:rsidR="00932AC7" w:rsidRPr="00932AC7" w:rsidRDefault="00932AC7" w:rsidP="00932AC7"/>
    <w:p w14:paraId="185D11D8" w14:textId="50F4986F" w:rsidR="00D4794B" w:rsidRDefault="008B5AA6" w:rsidP="00D4794B">
      <w:pPr>
        <w:rPr>
          <w:b/>
        </w:rPr>
      </w:pPr>
      <w:r w:rsidRPr="00836AA3">
        <w:rPr>
          <w:b/>
        </w:rPr>
        <w:t>Name</w:t>
      </w:r>
      <w:r w:rsidR="00FE367C">
        <w:rPr>
          <w:b/>
        </w:rPr>
        <w:t xml:space="preserve">: </w:t>
      </w:r>
      <w:r w:rsidR="008E3423" w:rsidRPr="008E3423">
        <w:rPr>
          <w:b/>
        </w:rPr>
        <w:t>Tristan Hill</w:t>
      </w:r>
      <w:r w:rsidR="00D4794B">
        <w:rPr>
          <w:b/>
        </w:rPr>
        <w:br/>
      </w:r>
      <w:r w:rsidR="00D4794B" w:rsidRPr="00836AA3">
        <w:rPr>
          <w:b/>
        </w:rPr>
        <w:t>Office</w:t>
      </w:r>
      <w:r w:rsidR="00D4794B">
        <w:rPr>
          <w:b/>
        </w:rPr>
        <w:t>:</w:t>
      </w:r>
      <w:r w:rsidR="008E3423">
        <w:rPr>
          <w:b/>
        </w:rPr>
        <w:t xml:space="preserve"> CLEM 1</w:t>
      </w:r>
      <w:r w:rsidR="00406A19">
        <w:rPr>
          <w:b/>
        </w:rPr>
        <w:t>2</w:t>
      </w:r>
      <w:r w:rsidR="008E3423">
        <w:rPr>
          <w:b/>
        </w:rPr>
        <w:t>2b</w:t>
      </w:r>
      <w:r w:rsidR="005565CD" w:rsidRPr="00836AA3">
        <w:rPr>
          <w:b/>
        </w:rPr>
        <w:br/>
      </w:r>
      <w:r w:rsidR="006D4E92" w:rsidRPr="00836AA3">
        <w:rPr>
          <w:b/>
        </w:rPr>
        <w:t>Telephone</w:t>
      </w:r>
      <w:r w:rsidR="00EA317D" w:rsidRPr="00836AA3">
        <w:rPr>
          <w:b/>
        </w:rPr>
        <w:t xml:space="preserve"> Number</w:t>
      </w:r>
      <w:r w:rsidR="00FE367C">
        <w:rPr>
          <w:b/>
        </w:rPr>
        <w:t xml:space="preserve">: </w:t>
      </w:r>
      <w:r w:rsidR="008E3423">
        <w:rPr>
          <w:b/>
        </w:rPr>
        <w:t>931-372-3774</w:t>
      </w:r>
      <w:r w:rsidR="005565CD" w:rsidRPr="00836AA3">
        <w:rPr>
          <w:b/>
        </w:rPr>
        <w:br/>
      </w:r>
      <w:r w:rsidR="006D4E92" w:rsidRPr="00836AA3">
        <w:rPr>
          <w:b/>
        </w:rPr>
        <w:t>Email</w:t>
      </w:r>
      <w:r w:rsidR="00FE367C">
        <w:rPr>
          <w:b/>
        </w:rPr>
        <w:t xml:space="preserve">: </w:t>
      </w:r>
      <w:r w:rsidR="008E3423">
        <w:rPr>
          <w:i/>
        </w:rPr>
        <w:t>thill@tntech.edu</w:t>
      </w:r>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3A5A444E" w14:textId="5AECE0B2" w:rsidR="00386EBB" w:rsidRDefault="00FF3E01" w:rsidP="00386EBB">
      <w:r>
        <w:t>Tuesday, Thursday 9:00-11:00 AM (or by appointment)</w:t>
      </w:r>
    </w:p>
    <w:p w14:paraId="4C74F44A" w14:textId="77777777" w:rsidR="00FF3E01" w:rsidRPr="00386EBB" w:rsidRDefault="00FF3E01" w:rsidP="00386EBB"/>
    <w:p w14:paraId="6C684A4E" w14:textId="09FDA6EB" w:rsidR="00B700BD" w:rsidRDefault="008F2BF2" w:rsidP="00932AC7">
      <w:pPr>
        <w:pStyle w:val="Heading2"/>
      </w:pPr>
      <w:r w:rsidRPr="008F2BF2">
        <w:t>Course Information</w:t>
      </w:r>
    </w:p>
    <w:p w14:paraId="1D4475A8" w14:textId="77777777" w:rsidR="00932AC7" w:rsidRPr="00932AC7" w:rsidRDefault="00932AC7" w:rsidP="00932AC7"/>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proofErr w:type="spellStart"/>
      <w:r w:rsidR="0092445C" w:rsidRPr="0092445C">
        <w:rPr>
          <w:b/>
        </w:rPr>
        <w:t>Zill</w:t>
      </w:r>
      <w:proofErr w:type="spellEnd"/>
      <w:r w:rsidR="0092445C" w:rsidRPr="0092445C">
        <w:rPr>
          <w:b/>
        </w:rPr>
        <w:t xml:space="preserve"> and Cullen, Diﬀerential Equations with Bo</w:t>
      </w:r>
      <w:r>
        <w:rPr>
          <w:b/>
        </w:rPr>
        <w:t>undary-Value Problems, 7th Edition</w:t>
      </w:r>
    </w:p>
    <w:p w14:paraId="69E52568" w14:textId="231F3020" w:rsidR="006C2652" w:rsidRDefault="006C2652" w:rsidP="00D4794B">
      <w:pPr>
        <w:rPr>
          <w:b/>
        </w:rPr>
      </w:pPr>
      <w:r>
        <w:rPr>
          <w:b/>
        </w:rPr>
        <w:t xml:space="preserve">Recommended Text: </w:t>
      </w:r>
      <w:r w:rsidRPr="006C2652">
        <w:rPr>
          <w:b/>
        </w:rPr>
        <w:t xml:space="preserve">Otto and Denier, </w:t>
      </w:r>
      <w:proofErr w:type="gramStart"/>
      <w:r w:rsidRPr="006C2652">
        <w:rPr>
          <w:b/>
        </w:rPr>
        <w:t>An</w:t>
      </w:r>
      <w:proofErr w:type="gramEnd"/>
      <w:r w:rsidRPr="006C2652">
        <w:rPr>
          <w:b/>
        </w:rPr>
        <w:t xml:space="preserve"> Introduction to Programming and Numerical Methods in MATLAB</w:t>
      </w:r>
    </w:p>
    <w:p w14:paraId="5A7CD891" w14:textId="459022D6" w:rsidR="00676AA2" w:rsidRDefault="00676AA2" w:rsidP="00D4794B">
      <w:pPr>
        <w:rPr>
          <w:b/>
          <w:i/>
        </w:rPr>
      </w:pPr>
      <w:r>
        <w:rPr>
          <w:b/>
          <w:i/>
        </w:rPr>
        <w:t xml:space="preserve">Course Website: </w:t>
      </w:r>
      <w:hyperlink r:id="rId8" w:history="1">
        <w:proofErr w:type="spellStart"/>
        <w:r w:rsidR="00626AF2" w:rsidRPr="007B7060">
          <w:rPr>
            <w:rStyle w:val="Hyperlink"/>
            <w:b/>
            <w:i/>
          </w:rPr>
          <w:t>ilearn</w:t>
        </w:r>
        <w:proofErr w:type="spellEnd"/>
      </w:hyperlink>
    </w:p>
    <w:p w14:paraId="7E85FD09" w14:textId="431305B3" w:rsidR="006C2652" w:rsidRDefault="006C2652" w:rsidP="00D4794B">
      <w:pPr>
        <w:rPr>
          <w:b/>
          <w:i/>
        </w:rPr>
      </w:pPr>
      <w:r>
        <w:rPr>
          <w:b/>
          <w:i/>
        </w:rPr>
        <w:t xml:space="preserve">Useful Websites: </w:t>
      </w:r>
      <w:hyperlink r:id="rId9" w:history="1">
        <w:r w:rsidR="004956D7" w:rsidRPr="004956D7">
          <w:rPr>
            <w:rStyle w:val="Hyperlink"/>
            <w:b/>
            <w:i/>
          </w:rPr>
          <w:t>wolfram alpha</w:t>
        </w:r>
      </w:hyperlink>
      <w:r>
        <w:rPr>
          <w:b/>
          <w:i/>
        </w:rPr>
        <w:t>,</w:t>
      </w:r>
      <w:r w:rsidR="004956D7">
        <w:rPr>
          <w:b/>
          <w:i/>
        </w:rPr>
        <w:t xml:space="preserve"> </w:t>
      </w:r>
      <w:hyperlink r:id="rId10" w:history="1">
        <w:r w:rsidR="004956D7" w:rsidRPr="004956D7">
          <w:rPr>
            <w:rStyle w:val="Hyperlink"/>
            <w:b/>
            <w:i/>
          </w:rPr>
          <w:t xml:space="preserve">wolfram </w:t>
        </w:r>
        <w:proofErr w:type="spellStart"/>
        <w:r w:rsidR="004956D7" w:rsidRPr="004956D7">
          <w:rPr>
            <w:rStyle w:val="Hyperlink"/>
            <w:b/>
            <w:i/>
          </w:rPr>
          <w:t>mathworld</w:t>
        </w:r>
        <w:proofErr w:type="spellEnd"/>
      </w:hyperlink>
      <w:r w:rsidR="004956D7">
        <w:rPr>
          <w:b/>
          <w:i/>
        </w:rPr>
        <w:t xml:space="preserve">, </w:t>
      </w:r>
      <w:hyperlink r:id="rId11" w:history="1">
        <w:r w:rsidR="004956D7" w:rsidRPr="004956D7">
          <w:rPr>
            <w:rStyle w:val="Hyperlink"/>
            <w:b/>
            <w:i/>
          </w:rPr>
          <w:t>math for college</w:t>
        </w:r>
      </w:hyperlink>
    </w:p>
    <w:p w14:paraId="128988EA" w14:textId="77777777" w:rsidR="006C2652" w:rsidRPr="00FE367C" w:rsidRDefault="006C2652" w:rsidP="00D4794B">
      <w:pPr>
        <w:rPr>
          <w:b/>
          <w:i/>
        </w:rPr>
      </w:pPr>
    </w:p>
    <w:p w14:paraId="7DDBAEE1" w14:textId="05E7940B" w:rsidR="009857F6" w:rsidRDefault="0043336E" w:rsidP="006C2652">
      <w:pPr>
        <w:pStyle w:val="Heading3"/>
      </w:pPr>
      <w:r w:rsidRPr="009A1D83">
        <w:t>Course Description</w:t>
      </w:r>
      <w:r w:rsidR="008717C0">
        <w:t xml:space="preserve"> </w:t>
      </w:r>
    </w:p>
    <w:p w14:paraId="20271B00" w14:textId="547CAA38" w:rsidR="006C2652" w:rsidRPr="006C2652" w:rsidRDefault="006C2652" w:rsidP="006C2652">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7B5AE330" w14:textId="77777777" w:rsidR="00FF3E01" w:rsidRPr="008717C0" w:rsidRDefault="00FF3E01" w:rsidP="00386EBB"/>
    <w:p w14:paraId="143593FE" w14:textId="77777777" w:rsidR="00386EBB" w:rsidRPr="0089717C" w:rsidRDefault="00386EBB" w:rsidP="0089717C"/>
    <w:p w14:paraId="245D1C73" w14:textId="5DCBC9F6" w:rsidR="008717C0" w:rsidRDefault="001C79E6" w:rsidP="0089717C">
      <w:pPr>
        <w:pStyle w:val="Heading3"/>
        <w:rPr>
          <w:color w:val="1C1815"/>
        </w:rPr>
      </w:pPr>
      <w:r w:rsidRPr="009A1D83">
        <w:rPr>
          <w:color w:val="1C1815"/>
        </w:rPr>
        <w:t>Course Objectives</w:t>
      </w:r>
      <w:r w:rsidR="00A27095">
        <w:rPr>
          <w:color w:val="1C1815"/>
        </w:rPr>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564B7C8B" w14:textId="7358BA85" w:rsidR="00C56997" w:rsidRDefault="00C56997" w:rsidP="00C56997">
      <w:pPr>
        <w:pStyle w:val="ListParagraph"/>
        <w:numPr>
          <w:ilvl w:val="0"/>
          <w:numId w:val="9"/>
        </w:numPr>
      </w:pPr>
      <w:r>
        <w:t>Theoretical Solutions to Ordinary Differential Equations</w:t>
      </w:r>
    </w:p>
    <w:p w14:paraId="28F5B76A" w14:textId="75D89B2D" w:rsidR="00C56997" w:rsidRDefault="00C56997" w:rsidP="00C56997">
      <w:pPr>
        <w:pStyle w:val="ListParagraph"/>
        <w:numPr>
          <w:ilvl w:val="0"/>
          <w:numId w:val="9"/>
        </w:numPr>
      </w:pPr>
      <w:r>
        <w:t>Numerical 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511DCA28" w:rsidR="00C56997" w:rsidRDefault="00C56997" w:rsidP="00C56997">
      <w:pPr>
        <w:pStyle w:val="ListParagraph"/>
        <w:numPr>
          <w:ilvl w:val="0"/>
          <w:numId w:val="9"/>
        </w:numPr>
      </w:pPr>
      <w:r>
        <w:t>Theoretical Solutions to Partial Differential Equations</w:t>
      </w:r>
    </w:p>
    <w:p w14:paraId="01C08474" w14:textId="1A676181" w:rsidR="00C56997" w:rsidRDefault="00C56997" w:rsidP="00C56997">
      <w:pPr>
        <w:pStyle w:val="ListParagraph"/>
        <w:numPr>
          <w:ilvl w:val="0"/>
          <w:numId w:val="9"/>
        </w:numPr>
      </w:pPr>
      <w:r>
        <w:t>Numerical Solutions to Partial Differential Equations</w:t>
      </w:r>
    </w:p>
    <w:p w14:paraId="3851428C" w14:textId="06034A4F" w:rsidR="005243ED" w:rsidRDefault="001C79E6" w:rsidP="006C2652">
      <w:pPr>
        <w:pStyle w:val="Heading3"/>
        <w:tabs>
          <w:tab w:val="left" w:pos="6770"/>
        </w:tabs>
      </w:pPr>
      <w:r w:rsidRPr="009A1D83">
        <w:t>Grading and Evaluation Procedures</w:t>
      </w:r>
      <w:r w:rsidR="006C2652">
        <w:tab/>
      </w:r>
    </w:p>
    <w:p w14:paraId="5BAD01B8" w14:textId="77777777" w:rsidR="00CC14F6" w:rsidRPr="00CC14F6" w:rsidRDefault="00CC14F6"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01"/>
      </w:tblGrid>
      <w:tr w:rsidR="006A036A" w14:paraId="5F6F80CF" w14:textId="77777777" w:rsidTr="00676AA2">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01" w:type="dxa"/>
            <w:shd w:val="clear" w:color="auto" w:fill="D9D9D9" w:themeFill="background1" w:themeFillShade="D9"/>
          </w:tcPr>
          <w:p w14:paraId="4B06D03D" w14:textId="456D09D3" w:rsidR="006A036A" w:rsidRPr="0099009A" w:rsidRDefault="006A036A" w:rsidP="00676AA2">
            <w:pPr>
              <w:rPr>
                <w:b/>
              </w:rPr>
            </w:pPr>
            <w:r>
              <w:rPr>
                <w:b/>
              </w:rPr>
              <w:t>Weight</w:t>
            </w:r>
          </w:p>
        </w:tc>
      </w:tr>
      <w:tr w:rsidR="006A036A" w14:paraId="1FD3DDEA" w14:textId="77777777" w:rsidTr="00676AA2">
        <w:trPr>
          <w:trHeight w:val="252"/>
          <w:tblHeader/>
        </w:trPr>
        <w:tc>
          <w:tcPr>
            <w:tcW w:w="1700" w:type="dxa"/>
          </w:tcPr>
          <w:p w14:paraId="53AD7E6F" w14:textId="5D118400" w:rsidR="006A036A" w:rsidRDefault="00626AF2" w:rsidP="00676AA2">
            <w:r>
              <w:t>Homework</w:t>
            </w:r>
          </w:p>
        </w:tc>
        <w:tc>
          <w:tcPr>
            <w:tcW w:w="1701" w:type="dxa"/>
          </w:tcPr>
          <w:p w14:paraId="41D83E1E" w14:textId="791BDC7A" w:rsidR="006A036A" w:rsidRDefault="008B04A1" w:rsidP="00676AA2">
            <w:r>
              <w:t>20</w:t>
            </w:r>
            <w:r w:rsidR="006A036A">
              <w:t>%</w:t>
            </w:r>
          </w:p>
        </w:tc>
      </w:tr>
      <w:tr w:rsidR="006A036A" w14:paraId="76CA1701" w14:textId="77777777" w:rsidTr="00676AA2">
        <w:trPr>
          <w:trHeight w:val="252"/>
          <w:tblHeader/>
        </w:trPr>
        <w:tc>
          <w:tcPr>
            <w:tcW w:w="1700" w:type="dxa"/>
          </w:tcPr>
          <w:p w14:paraId="0021F0F2" w14:textId="16BCE2D7" w:rsidR="006A036A" w:rsidRDefault="006A036A" w:rsidP="00676AA2">
            <w:r>
              <w:t>Quizzes</w:t>
            </w:r>
          </w:p>
        </w:tc>
        <w:tc>
          <w:tcPr>
            <w:tcW w:w="1701" w:type="dxa"/>
          </w:tcPr>
          <w:p w14:paraId="31251602" w14:textId="3958A9A8" w:rsidR="006A036A" w:rsidRDefault="008B04A1" w:rsidP="00676AA2">
            <w:r>
              <w:t>15</w:t>
            </w:r>
            <w:r w:rsidR="006A036A">
              <w:t>%</w:t>
            </w:r>
          </w:p>
        </w:tc>
      </w:tr>
      <w:tr w:rsidR="006A036A" w14:paraId="6411D09C" w14:textId="77777777" w:rsidTr="00676AA2">
        <w:trPr>
          <w:trHeight w:val="252"/>
          <w:tblHeader/>
        </w:trPr>
        <w:tc>
          <w:tcPr>
            <w:tcW w:w="1700" w:type="dxa"/>
          </w:tcPr>
          <w:p w14:paraId="41E16624" w14:textId="1C4FDF71" w:rsidR="006A036A" w:rsidRDefault="00676AA2" w:rsidP="00676AA2">
            <w:r>
              <w:t>Exam I</w:t>
            </w:r>
          </w:p>
        </w:tc>
        <w:tc>
          <w:tcPr>
            <w:tcW w:w="1701" w:type="dxa"/>
          </w:tcPr>
          <w:p w14:paraId="7F1858C1" w14:textId="2601DF66" w:rsidR="006A036A" w:rsidRDefault="00626AF2" w:rsidP="00676AA2">
            <w:r>
              <w:t>20</w:t>
            </w:r>
            <w:r w:rsidR="00676AA2">
              <w:t>%</w:t>
            </w:r>
          </w:p>
        </w:tc>
      </w:tr>
      <w:tr w:rsidR="006A036A" w14:paraId="5C4293DA" w14:textId="77777777" w:rsidTr="00676AA2">
        <w:trPr>
          <w:trHeight w:val="252"/>
          <w:tblHeader/>
        </w:trPr>
        <w:tc>
          <w:tcPr>
            <w:tcW w:w="1700" w:type="dxa"/>
          </w:tcPr>
          <w:p w14:paraId="1A7CCB1D" w14:textId="1D6B67BB" w:rsidR="006A036A" w:rsidRDefault="00676AA2" w:rsidP="00676AA2">
            <w:r>
              <w:t>Exam II</w:t>
            </w:r>
          </w:p>
        </w:tc>
        <w:tc>
          <w:tcPr>
            <w:tcW w:w="1701" w:type="dxa"/>
          </w:tcPr>
          <w:p w14:paraId="4088D43A" w14:textId="06D7346D" w:rsidR="006A036A" w:rsidRDefault="00626AF2" w:rsidP="00676AA2">
            <w:r>
              <w:t>20</w:t>
            </w:r>
            <w:r w:rsidR="00676AA2">
              <w:t>%</w:t>
            </w:r>
          </w:p>
        </w:tc>
      </w:tr>
      <w:tr w:rsidR="00676AA2" w14:paraId="4B8E794F" w14:textId="77777777" w:rsidTr="00676AA2">
        <w:trPr>
          <w:trHeight w:val="252"/>
          <w:tblHeader/>
        </w:trPr>
        <w:tc>
          <w:tcPr>
            <w:tcW w:w="1700" w:type="dxa"/>
          </w:tcPr>
          <w:p w14:paraId="1046E1DE" w14:textId="628A1F48" w:rsidR="00676AA2" w:rsidRDefault="00676AA2" w:rsidP="00676AA2">
            <w:r>
              <w:t>Final Exam</w:t>
            </w:r>
          </w:p>
        </w:tc>
        <w:tc>
          <w:tcPr>
            <w:tcW w:w="1701" w:type="dxa"/>
          </w:tcPr>
          <w:p w14:paraId="0A53CA8F" w14:textId="3277561D" w:rsidR="00676AA2" w:rsidRDefault="00626AF2" w:rsidP="00676AA2">
            <w:r>
              <w:t>25</w:t>
            </w:r>
            <w:r w:rsidR="00676AA2">
              <w:t>%</w:t>
            </w:r>
          </w:p>
        </w:tc>
      </w:tr>
    </w:tbl>
    <w:tbl>
      <w:tblPr>
        <w:tblStyle w:val="TableGrid"/>
        <w:tblpPr w:leftFromText="180" w:rightFromText="180" w:vertAnchor="text" w:horzAnchor="page" w:tblpX="6091" w:tblpY="-1552"/>
        <w:tblW w:w="0" w:type="auto"/>
        <w:tblLook w:val="04A0" w:firstRow="1" w:lastRow="0" w:firstColumn="1" w:lastColumn="0" w:noHBand="0" w:noVBand="1"/>
        <w:tblCaption w:val="Grading Scale"/>
        <w:tblDescription w:val="This table lists the grading scale for the course."/>
      </w:tblPr>
      <w:tblGrid>
        <w:gridCol w:w="1700"/>
        <w:gridCol w:w="1701"/>
      </w:tblGrid>
      <w:tr w:rsidR="003038BC" w14:paraId="012984E7" w14:textId="77777777" w:rsidTr="003038BC">
        <w:trPr>
          <w:trHeight w:val="252"/>
          <w:tblHeader/>
        </w:trPr>
        <w:tc>
          <w:tcPr>
            <w:tcW w:w="1700" w:type="dxa"/>
            <w:shd w:val="clear" w:color="auto" w:fill="D9D9D9" w:themeFill="background1" w:themeFillShade="D9"/>
          </w:tcPr>
          <w:p w14:paraId="2995BD57" w14:textId="77777777" w:rsidR="003038BC" w:rsidRPr="0099009A" w:rsidRDefault="003038BC" w:rsidP="003038BC">
            <w:pPr>
              <w:rPr>
                <w:b/>
              </w:rPr>
            </w:pPr>
            <w:r w:rsidRPr="0099009A">
              <w:rPr>
                <w:b/>
              </w:rPr>
              <w:t>Letter Grade</w:t>
            </w:r>
          </w:p>
        </w:tc>
        <w:tc>
          <w:tcPr>
            <w:tcW w:w="1701" w:type="dxa"/>
            <w:shd w:val="clear" w:color="auto" w:fill="D9D9D9" w:themeFill="background1" w:themeFillShade="D9"/>
          </w:tcPr>
          <w:p w14:paraId="708D8B65" w14:textId="77777777" w:rsidR="003038BC" w:rsidRPr="0099009A" w:rsidRDefault="003038BC" w:rsidP="003038BC">
            <w:pPr>
              <w:rPr>
                <w:b/>
              </w:rPr>
            </w:pPr>
            <w:r w:rsidRPr="0099009A">
              <w:rPr>
                <w:b/>
              </w:rPr>
              <w:t>Grade Range</w:t>
            </w:r>
          </w:p>
        </w:tc>
      </w:tr>
      <w:tr w:rsidR="003038BC" w14:paraId="11DA1A1B" w14:textId="77777777" w:rsidTr="003038BC">
        <w:trPr>
          <w:trHeight w:val="252"/>
          <w:tblHeader/>
        </w:trPr>
        <w:tc>
          <w:tcPr>
            <w:tcW w:w="1700" w:type="dxa"/>
          </w:tcPr>
          <w:p w14:paraId="30DC31EA" w14:textId="77777777" w:rsidR="003038BC" w:rsidRDefault="003038BC" w:rsidP="003038BC">
            <w:r>
              <w:t>A</w:t>
            </w:r>
          </w:p>
        </w:tc>
        <w:tc>
          <w:tcPr>
            <w:tcW w:w="1701" w:type="dxa"/>
          </w:tcPr>
          <w:p w14:paraId="0A73A6FE" w14:textId="77777777" w:rsidR="003038BC" w:rsidRDefault="003038BC" w:rsidP="003038BC">
            <w:r>
              <w:t>90-100</w:t>
            </w:r>
          </w:p>
        </w:tc>
      </w:tr>
      <w:tr w:rsidR="003038BC" w14:paraId="5E4A8312" w14:textId="77777777" w:rsidTr="003038BC">
        <w:trPr>
          <w:trHeight w:val="252"/>
          <w:tblHeader/>
        </w:trPr>
        <w:tc>
          <w:tcPr>
            <w:tcW w:w="1700" w:type="dxa"/>
          </w:tcPr>
          <w:p w14:paraId="77284600" w14:textId="77777777" w:rsidR="003038BC" w:rsidRDefault="003038BC" w:rsidP="003038BC">
            <w:r>
              <w:t>B</w:t>
            </w:r>
          </w:p>
        </w:tc>
        <w:tc>
          <w:tcPr>
            <w:tcW w:w="1701" w:type="dxa"/>
          </w:tcPr>
          <w:p w14:paraId="5F125B6E" w14:textId="77777777" w:rsidR="003038BC" w:rsidRDefault="003038BC" w:rsidP="003038BC">
            <w:r>
              <w:t>80-89</w:t>
            </w:r>
          </w:p>
        </w:tc>
      </w:tr>
      <w:tr w:rsidR="003038BC" w14:paraId="31C6ED99" w14:textId="77777777" w:rsidTr="003038BC">
        <w:trPr>
          <w:trHeight w:val="252"/>
          <w:tblHeader/>
        </w:trPr>
        <w:tc>
          <w:tcPr>
            <w:tcW w:w="1700" w:type="dxa"/>
          </w:tcPr>
          <w:p w14:paraId="6B9329E5" w14:textId="77777777" w:rsidR="003038BC" w:rsidRDefault="003038BC" w:rsidP="003038BC">
            <w:r>
              <w:t>C</w:t>
            </w:r>
          </w:p>
        </w:tc>
        <w:tc>
          <w:tcPr>
            <w:tcW w:w="1701" w:type="dxa"/>
          </w:tcPr>
          <w:p w14:paraId="07BB26AA" w14:textId="77777777" w:rsidR="003038BC" w:rsidRDefault="003038BC" w:rsidP="003038BC">
            <w:r>
              <w:t>70-79</w:t>
            </w:r>
          </w:p>
        </w:tc>
      </w:tr>
      <w:tr w:rsidR="003038BC" w14:paraId="4D89FEDE" w14:textId="77777777" w:rsidTr="003038BC">
        <w:trPr>
          <w:trHeight w:val="252"/>
          <w:tblHeader/>
        </w:trPr>
        <w:tc>
          <w:tcPr>
            <w:tcW w:w="1700" w:type="dxa"/>
          </w:tcPr>
          <w:p w14:paraId="3795D602" w14:textId="77777777" w:rsidR="003038BC" w:rsidRDefault="003038BC" w:rsidP="003038BC">
            <w:r>
              <w:t>D</w:t>
            </w:r>
          </w:p>
        </w:tc>
        <w:tc>
          <w:tcPr>
            <w:tcW w:w="1701" w:type="dxa"/>
          </w:tcPr>
          <w:p w14:paraId="0A3FD2E3" w14:textId="77777777" w:rsidR="003038BC" w:rsidRDefault="003038BC" w:rsidP="003038BC">
            <w:r>
              <w:t>60-69</w:t>
            </w:r>
          </w:p>
        </w:tc>
      </w:tr>
      <w:tr w:rsidR="003038BC" w14:paraId="09CDB4FF" w14:textId="77777777" w:rsidTr="003038BC">
        <w:trPr>
          <w:trHeight w:val="252"/>
          <w:tblHeader/>
        </w:trPr>
        <w:tc>
          <w:tcPr>
            <w:tcW w:w="1700" w:type="dxa"/>
          </w:tcPr>
          <w:p w14:paraId="42037186" w14:textId="77777777" w:rsidR="003038BC" w:rsidRDefault="003038BC" w:rsidP="003038BC">
            <w:r>
              <w:t>F</w:t>
            </w:r>
          </w:p>
        </w:tc>
        <w:tc>
          <w:tcPr>
            <w:tcW w:w="1701" w:type="dxa"/>
          </w:tcPr>
          <w:p w14:paraId="19270A95" w14:textId="77777777" w:rsidR="003038BC" w:rsidRDefault="003038BC" w:rsidP="003038BC">
            <w:r>
              <w:t>59 and below</w:t>
            </w:r>
          </w:p>
        </w:tc>
      </w:tr>
    </w:tbl>
    <w:p w14:paraId="6EB5A31A" w14:textId="4EDEF5A9" w:rsidR="005243ED" w:rsidRPr="009A1D83" w:rsidRDefault="005243ED" w:rsidP="00356C76">
      <w:pPr>
        <w:pStyle w:val="Heading4"/>
      </w:pPr>
    </w:p>
    <w:p w14:paraId="47FDCDA1" w14:textId="77777777" w:rsidR="00356C76" w:rsidRDefault="00356C76" w:rsidP="009A1D83">
      <w:pPr>
        <w:ind w:left="720"/>
        <w:rPr>
          <w:rFonts w:ascii="Times New Roman" w:hAnsi="Times New Roman" w:cs="Times New Roman"/>
        </w:rPr>
      </w:pPr>
    </w:p>
    <w:p w14:paraId="0E0DB498" w14:textId="62F949B4" w:rsidR="00CC14F6" w:rsidRDefault="008F2BF2" w:rsidP="00932AC7">
      <w:pPr>
        <w:pStyle w:val="Heading2"/>
      </w:pPr>
      <w:r>
        <w:t>Course Policies</w:t>
      </w:r>
    </w:p>
    <w:p w14:paraId="108D7169" w14:textId="77777777" w:rsidR="00932AC7" w:rsidRPr="00932AC7" w:rsidRDefault="00932AC7" w:rsidP="00932AC7"/>
    <w:p w14:paraId="549A9702" w14:textId="77777777" w:rsidR="009C4773" w:rsidRDefault="009C4773" w:rsidP="009C4773">
      <w:pPr>
        <w:pStyle w:val="Heading3"/>
      </w:pPr>
      <w:r>
        <w:t xml:space="preserve">Student Academic Misconduct </w:t>
      </w:r>
      <w:r w:rsidRPr="009A1D83">
        <w:t xml:space="preserve">Policy </w:t>
      </w:r>
    </w:p>
    <w:p w14:paraId="5606BDD2" w14:textId="4A4F194C" w:rsidR="00CC14F6"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2" w:history="1">
        <w:r w:rsidR="008F1B00" w:rsidRPr="008F1B00">
          <w:rPr>
            <w:rStyle w:val="Hyperlink"/>
          </w:rPr>
          <w:t>Policy Central</w:t>
        </w:r>
      </w:hyperlink>
      <w:r>
        <w:t>.</w:t>
      </w:r>
      <w:r w:rsidR="00932AC7">
        <w:t xml:space="preserve"> </w:t>
      </w:r>
      <w:r w:rsidR="00676AA2" w:rsidRPr="00676AA2">
        <w:t>Students are encouraged to obtain limited help and/or ideas from one another. However, sharing ﬁles or code in any way is strictly forbidden. Similarly there is a zero tolerance policy for cheating on quizzes or exams.</w:t>
      </w:r>
      <w:r w:rsidR="00676AA2">
        <w:t xml:space="preserve"> </w:t>
      </w:r>
      <w:r w:rsidR="00676AA2"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272F716D" w14:textId="77777777" w:rsidR="00626AF2" w:rsidRPr="0030702C" w:rsidRDefault="00626AF2" w:rsidP="009C4773"/>
    <w:p w14:paraId="40863D7D" w14:textId="7BA6AFF6" w:rsidR="001C79E6" w:rsidRPr="009A1D83" w:rsidRDefault="00D4794B" w:rsidP="006F159A">
      <w:pPr>
        <w:pStyle w:val="Heading3"/>
      </w:pPr>
      <w:r>
        <w:lastRenderedPageBreak/>
        <w:t>Attendance Policy</w:t>
      </w:r>
    </w:p>
    <w:p w14:paraId="398653D2" w14:textId="017596A5" w:rsidR="00563F82" w:rsidRDefault="009857F6" w:rsidP="00C76B5B">
      <w:r w:rsidRPr="009857F6">
        <w:t xml:space="preserve">You are </w:t>
      </w:r>
      <w:r>
        <w:t>expected</w:t>
      </w:r>
      <w:r w:rsidRPr="009857F6">
        <w:t xml:space="preserve"> to attend </w:t>
      </w:r>
      <w:r w:rsidR="00E11F69">
        <w:t>lecture</w:t>
      </w:r>
      <w:r w:rsidRPr="009857F6">
        <w:t xml:space="preserve">. </w:t>
      </w:r>
      <w:r w:rsidR="00676AA2" w:rsidRPr="00676AA2">
        <w:t xml:space="preserve">You are responsible for all assignments and material covered and all issues discussed during class meetings whether you are present or not. Makeups will not be given unless exceptional circumstances are present and you have oﬃcial documentation. Assignment due dates are posted on </w:t>
      </w:r>
      <w:proofErr w:type="spellStart"/>
      <w:r w:rsidR="00676AA2" w:rsidRPr="00676AA2">
        <w:t>ilearn</w:t>
      </w:r>
      <w:proofErr w:type="spellEnd"/>
      <w:r w:rsidR="00676AA2" w:rsidRPr="00676AA2">
        <w:t xml:space="preserve"> but they are subject to change. Work may be turned in late for up to one week. Every day the work is late 5% will be deducted, but after one week late the work will not be accepted.</w:t>
      </w:r>
    </w:p>
    <w:p w14:paraId="53537CA6" w14:textId="0A8199F9" w:rsidR="00DB4134" w:rsidRDefault="00DB4134" w:rsidP="003149F6">
      <w:pPr>
        <w:pStyle w:val="Heading3"/>
      </w:pPr>
      <w:r w:rsidRPr="00FE367C">
        <w:t>Class Participation</w:t>
      </w:r>
    </w:p>
    <w:p w14:paraId="799F16F2" w14:textId="03D1FF32" w:rsidR="009857F6" w:rsidRDefault="009857F6" w:rsidP="009857F6">
      <w:r w:rsidRPr="009857F6">
        <w:t>Please ask questions a</w:t>
      </w:r>
      <w:r w:rsidR="007A6DBF">
        <w:t>nd participate in class discus</w:t>
      </w:r>
      <w:r w:rsidRPr="009857F6">
        <w:t>sions. Do not worry about asking stupid questions, you are not here to look cool. Also feel free to come to my oﬃce and ask questions during my posted oﬃce hours or any other time. If I am free I will be happy to help. Do not use your cellphone in class. Although tempting, this is rude and you will miss material. Please silence your phones</w:t>
      </w:r>
      <w:r w:rsidR="00563F82">
        <w:t>. You are encouraged to bring y</w:t>
      </w:r>
      <w:r w:rsidR="00626AF2">
        <w:t xml:space="preserve">our computer to lecture </w:t>
      </w:r>
      <w:r w:rsidR="00563F82">
        <w:t>but try not to get distracted. Please silence your</w:t>
      </w:r>
      <w:r w:rsidRPr="009857F6">
        <w:t xml:space="preserve"> and computers.</w:t>
      </w:r>
    </w:p>
    <w:p w14:paraId="2926AC7B" w14:textId="77777777" w:rsidR="007A6DBF" w:rsidRDefault="007A6DBF" w:rsidP="007A6DBF">
      <w:pPr>
        <w:pStyle w:val="Heading3"/>
      </w:pPr>
      <w:r>
        <w:t>Online Gradebook</w:t>
      </w:r>
    </w:p>
    <w:p w14:paraId="3D9E3B9D" w14:textId="751C9E93" w:rsidR="003149F6" w:rsidRDefault="007A6DBF" w:rsidP="003149F6">
      <w:r w:rsidRPr="007A6DBF">
        <w:t xml:space="preserve">You will be able to see your assignment grades as soon as they are available on the course website, </w:t>
      </w:r>
      <w:proofErr w:type="spellStart"/>
      <w:r w:rsidRPr="007A6DBF">
        <w:t>ilearn</w:t>
      </w:r>
      <w:proofErr w:type="spellEnd"/>
      <w:r w:rsidRPr="007A6DBF">
        <w:t>. Please check the gradebook periodically. If you believe your grade is incorrect or missing please send me an email describing the issue. If needed you grade will be changed. You must request no later than 2 weeks after the grade has been posted. After 2 weeks the grade will be considered ﬁnal.</w:t>
      </w:r>
      <w:r w:rsidR="00C4669B">
        <w:t xml:space="preserve"> This is particularly important towards the end of the semester as it can affect final grades. </w:t>
      </w:r>
    </w:p>
    <w:p w14:paraId="0CFB2710" w14:textId="33C10124" w:rsidR="00186F5D" w:rsidRDefault="007A6DBF" w:rsidP="003149F6">
      <w:pPr>
        <w:pStyle w:val="Heading3"/>
      </w:pPr>
      <w:r>
        <w:t>Homework Assignments</w:t>
      </w:r>
    </w:p>
    <w:p w14:paraId="33FB3BC7" w14:textId="7E70A2BE" w:rsidR="00386EBB" w:rsidRDefault="007A6DBF" w:rsidP="007A6DBF">
      <w:r w:rsidRPr="007A6DBF">
        <w:t xml:space="preserve">There will be </w:t>
      </w:r>
      <w:r w:rsidR="00563F82">
        <w:t xml:space="preserve">individual </w:t>
      </w:r>
      <w:r w:rsidRPr="007A6DBF">
        <w:t xml:space="preserve">homework assignments given throughout the semester. A formal printed report </w:t>
      </w:r>
      <w:r>
        <w:t>may be required</w:t>
      </w:r>
      <w:r w:rsidRPr="007A6DBF">
        <w:t xml:space="preserve"> with </w:t>
      </w:r>
      <w:r>
        <w:t>these</w:t>
      </w:r>
      <w:r w:rsidRPr="007A6DBF">
        <w:t xml:space="preserve"> homework assignment. </w:t>
      </w:r>
      <w:r w:rsidR="00626AF2" w:rsidRPr="00626AF2">
        <w:t xml:space="preserve">The homework may be done in groups of three if you choose. Each group will turn in a single homework assignment with all names attached, and each member will receive the same grade for the assignment. Any software or code that is used must be submitted </w:t>
      </w:r>
      <w:r w:rsidR="00E11F69">
        <w:t xml:space="preserve">digitally </w:t>
      </w:r>
      <w:r w:rsidR="00626AF2" w:rsidRPr="00626AF2">
        <w:t>and documented</w:t>
      </w:r>
      <w:r w:rsidR="00E11F69">
        <w:t xml:space="preserve"> properly</w:t>
      </w:r>
      <w:r w:rsidR="00626AF2" w:rsidRPr="00626AF2">
        <w:t>.</w:t>
      </w:r>
    </w:p>
    <w:p w14:paraId="51B54A48" w14:textId="7382B20F" w:rsidR="007A6DBF" w:rsidRDefault="007A6DBF" w:rsidP="007A6DBF">
      <w:pPr>
        <w:pStyle w:val="Heading3"/>
      </w:pPr>
      <w:r>
        <w:t xml:space="preserve">Quizzes </w:t>
      </w:r>
    </w:p>
    <w:p w14:paraId="77F5D438" w14:textId="7D93A3A9" w:rsidR="007A6DBF" w:rsidRDefault="007A6DBF" w:rsidP="007A6DBF">
      <w:r w:rsidRPr="007A6DBF">
        <w:t xml:space="preserve">Quizzes will be given in class regularly. Some may not be announced. Your quizzes count for </w:t>
      </w:r>
      <w:r w:rsidR="008B04A1">
        <w:t>15</w:t>
      </w:r>
      <w:r w:rsidRPr="007A6DBF">
        <w:t xml:space="preserve">% of your course grade and will </w:t>
      </w:r>
      <w:r>
        <w:t>approximately</w:t>
      </w:r>
      <w:r w:rsidRPr="007A6DBF">
        <w:t xml:space="preserve"> minutes to complete.</w:t>
      </w:r>
      <w:r>
        <w:t xml:space="preserve"> As a general rule there will be a quiz every week </w:t>
      </w:r>
      <w:r w:rsidR="00DB40FB">
        <w:t xml:space="preserve">except for exam weeks.  </w:t>
      </w:r>
    </w:p>
    <w:p w14:paraId="38D6304F" w14:textId="7290F56C" w:rsidR="00DB40FB" w:rsidRDefault="00DB40FB" w:rsidP="00DB40FB">
      <w:pPr>
        <w:pStyle w:val="Heading3"/>
      </w:pPr>
      <w:r>
        <w:t>Exams</w:t>
      </w:r>
    </w:p>
    <w:p w14:paraId="3E242F17" w14:textId="42205BD8" w:rsidR="00DB40FB" w:rsidRDefault="00DB40FB" w:rsidP="00DB40FB">
      <w:r w:rsidRPr="00DB40FB">
        <w:t xml:space="preserve">You will have 2 regular exams and a ﬁnal exam. The regular exams count </w:t>
      </w:r>
      <w:r w:rsidR="00626AF2">
        <w:t>20</w:t>
      </w:r>
      <w:r w:rsidRPr="00DB40FB">
        <w:t>% of your grade each and the ﬁnal exam counts for 2</w:t>
      </w:r>
      <w:r w:rsidR="00626AF2">
        <w:t>5</w:t>
      </w:r>
      <w:r w:rsidRPr="00DB40FB">
        <w:t>%. The regular exams will be scheduled at least one week in advance, and the ﬁnal exam schedule is posted on this syllabus. You are allowed t</w:t>
      </w:r>
      <w:r w:rsidR="000B44DB">
        <w:t xml:space="preserve">o use </w:t>
      </w:r>
      <w:r w:rsidRPr="00DB40FB">
        <w:t>a calculator, and a one page</w:t>
      </w:r>
      <w:r w:rsidR="000B44DB">
        <w:t xml:space="preserve"> (two-sided)</w:t>
      </w:r>
      <w:r w:rsidRPr="00DB40FB">
        <w:t xml:space="preserve"> handwritten note</w:t>
      </w:r>
      <w:r w:rsidR="00626AF2">
        <w:t xml:space="preserve"> sheet on the exams.</w:t>
      </w:r>
    </w:p>
    <w:p w14:paraId="693CCD75" w14:textId="77777777" w:rsidR="005A20D4" w:rsidRDefault="005A20D4" w:rsidP="005A20D4">
      <w:pPr>
        <w:pStyle w:val="Heading3"/>
      </w:pPr>
      <w:r>
        <w:t>Disability Accommodation</w:t>
      </w:r>
    </w:p>
    <w:p w14:paraId="3BE39BB4" w14:textId="6B1151D2" w:rsidR="00DB4134" w:rsidRPr="0089717C" w:rsidRDefault="00BF3296" w:rsidP="0089717C">
      <w:r w:rsidRPr="009A1D83">
        <w:t xml:space="preserve">Students with a disability requiring accommodations should contact the Office of Disability Services (ODS).  An Accommodation Request (AR) should be completed as soon as possible, preferably by the end of the first week of the course.  The ODS is located in the </w:t>
      </w:r>
      <w:proofErr w:type="spellStart"/>
      <w:r w:rsidRPr="009A1D83">
        <w:t>Roaden</w:t>
      </w:r>
      <w:proofErr w:type="spellEnd"/>
      <w:r w:rsidRPr="009A1D83">
        <w:t xml:space="preserve"> University Ce</w:t>
      </w:r>
      <w:r w:rsidR="005A20D4">
        <w:t xml:space="preserve">nter, Room 112; phone 372-6119. </w:t>
      </w:r>
      <w:r w:rsidR="00C678B7">
        <w:t>For details, v</w:t>
      </w:r>
      <w:r w:rsidR="00C678B7" w:rsidRPr="0030702C">
        <w:t xml:space="preserve">iew the </w:t>
      </w:r>
      <w:r w:rsidR="00C678B7">
        <w:t xml:space="preserve">Tennessee Tech’s Policy 340 – Services for Students with Disabilities </w:t>
      </w:r>
      <w:r w:rsidR="006F6D79">
        <w:t>at</w:t>
      </w:r>
      <w:r w:rsidR="00232DAD">
        <w:t xml:space="preserve"> </w:t>
      </w:r>
      <w:hyperlink r:id="rId13" w:history="1">
        <w:r w:rsidR="008F1B00" w:rsidRPr="008F1B00">
          <w:rPr>
            <w:rStyle w:val="Hyperlink"/>
          </w:rPr>
          <w:t>Policy Central</w:t>
        </w:r>
      </w:hyperlink>
      <w:r w:rsidR="00C678B7">
        <w:t>.</w:t>
      </w:r>
    </w:p>
    <w:sectPr w:rsidR="00DB4134" w:rsidRPr="0089717C" w:rsidSect="003C0F7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12281" w14:textId="77777777" w:rsidR="00542163" w:rsidRDefault="00542163" w:rsidP="003C0F70">
      <w:r>
        <w:separator/>
      </w:r>
    </w:p>
  </w:endnote>
  <w:endnote w:type="continuationSeparator" w:id="0">
    <w:p w14:paraId="10E287F6" w14:textId="77777777" w:rsidR="00542163" w:rsidRDefault="00542163"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144E8" w14:textId="77777777" w:rsidR="00542163" w:rsidRDefault="00542163" w:rsidP="003C0F70">
      <w:r>
        <w:separator/>
      </w:r>
    </w:p>
  </w:footnote>
  <w:footnote w:type="continuationSeparator" w:id="0">
    <w:p w14:paraId="5A66C9C8" w14:textId="77777777" w:rsidR="00542163" w:rsidRDefault="00542163" w:rsidP="003C0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56"/>
    <w:rsid w:val="00001E2C"/>
    <w:rsid w:val="00001EAD"/>
    <w:rsid w:val="00006AC0"/>
    <w:rsid w:val="000504AD"/>
    <w:rsid w:val="00053A8C"/>
    <w:rsid w:val="000B44DB"/>
    <w:rsid w:val="000C6608"/>
    <w:rsid w:val="000D7778"/>
    <w:rsid w:val="00142801"/>
    <w:rsid w:val="00186F5D"/>
    <w:rsid w:val="001A1063"/>
    <w:rsid w:val="001A2629"/>
    <w:rsid w:val="001C79E6"/>
    <w:rsid w:val="001E2DED"/>
    <w:rsid w:val="001E6789"/>
    <w:rsid w:val="00232DAD"/>
    <w:rsid w:val="0023574E"/>
    <w:rsid w:val="00255F22"/>
    <w:rsid w:val="002573E1"/>
    <w:rsid w:val="002D7A5F"/>
    <w:rsid w:val="003038BC"/>
    <w:rsid w:val="003149F6"/>
    <w:rsid w:val="00341586"/>
    <w:rsid w:val="00356C59"/>
    <w:rsid w:val="00356C76"/>
    <w:rsid w:val="003761FE"/>
    <w:rsid w:val="00386EBB"/>
    <w:rsid w:val="003B51A4"/>
    <w:rsid w:val="003C0F70"/>
    <w:rsid w:val="003F4ECA"/>
    <w:rsid w:val="00405DF4"/>
    <w:rsid w:val="00406A19"/>
    <w:rsid w:val="0043336E"/>
    <w:rsid w:val="00434226"/>
    <w:rsid w:val="00465A12"/>
    <w:rsid w:val="00465AE9"/>
    <w:rsid w:val="00472EB7"/>
    <w:rsid w:val="004956D7"/>
    <w:rsid w:val="005104DC"/>
    <w:rsid w:val="00521D68"/>
    <w:rsid w:val="005243ED"/>
    <w:rsid w:val="00542163"/>
    <w:rsid w:val="0054283A"/>
    <w:rsid w:val="00551139"/>
    <w:rsid w:val="005565CD"/>
    <w:rsid w:val="00563F82"/>
    <w:rsid w:val="005A20D4"/>
    <w:rsid w:val="005A473C"/>
    <w:rsid w:val="005E3CCF"/>
    <w:rsid w:val="00626AF2"/>
    <w:rsid w:val="00631C0F"/>
    <w:rsid w:val="00676AA2"/>
    <w:rsid w:val="006A036A"/>
    <w:rsid w:val="006A7DB3"/>
    <w:rsid w:val="006C2652"/>
    <w:rsid w:val="006C6CC9"/>
    <w:rsid w:val="006D4E92"/>
    <w:rsid w:val="006F159A"/>
    <w:rsid w:val="006F6D79"/>
    <w:rsid w:val="007A6DBF"/>
    <w:rsid w:val="007B7060"/>
    <w:rsid w:val="00836AA3"/>
    <w:rsid w:val="0084532C"/>
    <w:rsid w:val="00866130"/>
    <w:rsid w:val="008717C0"/>
    <w:rsid w:val="00886A57"/>
    <w:rsid w:val="0089717C"/>
    <w:rsid w:val="008B04A1"/>
    <w:rsid w:val="008B244C"/>
    <w:rsid w:val="008B5AA6"/>
    <w:rsid w:val="008E3423"/>
    <w:rsid w:val="008F1B00"/>
    <w:rsid w:val="008F2BF2"/>
    <w:rsid w:val="00916CF5"/>
    <w:rsid w:val="0092445C"/>
    <w:rsid w:val="00932AC7"/>
    <w:rsid w:val="009857F6"/>
    <w:rsid w:val="0099009A"/>
    <w:rsid w:val="009A1D83"/>
    <w:rsid w:val="009C00FC"/>
    <w:rsid w:val="009C4773"/>
    <w:rsid w:val="00A27095"/>
    <w:rsid w:val="00AE1C85"/>
    <w:rsid w:val="00B0218F"/>
    <w:rsid w:val="00B20926"/>
    <w:rsid w:val="00B700BD"/>
    <w:rsid w:val="00B9536D"/>
    <w:rsid w:val="00BB38E8"/>
    <w:rsid w:val="00BE6B31"/>
    <w:rsid w:val="00BF3296"/>
    <w:rsid w:val="00C24E83"/>
    <w:rsid w:val="00C258D8"/>
    <w:rsid w:val="00C4669B"/>
    <w:rsid w:val="00C56997"/>
    <w:rsid w:val="00C678B7"/>
    <w:rsid w:val="00C76B5B"/>
    <w:rsid w:val="00C848BD"/>
    <w:rsid w:val="00CB178F"/>
    <w:rsid w:val="00CC14F6"/>
    <w:rsid w:val="00CD1AC4"/>
    <w:rsid w:val="00CF4C5F"/>
    <w:rsid w:val="00D4794B"/>
    <w:rsid w:val="00DA2056"/>
    <w:rsid w:val="00DA639A"/>
    <w:rsid w:val="00DB0594"/>
    <w:rsid w:val="00DB40FB"/>
    <w:rsid w:val="00DB4134"/>
    <w:rsid w:val="00E11F69"/>
    <w:rsid w:val="00E711D0"/>
    <w:rsid w:val="00E97902"/>
    <w:rsid w:val="00EA317D"/>
    <w:rsid w:val="00ED787A"/>
    <w:rsid w:val="00F35810"/>
    <w:rsid w:val="00F408DB"/>
    <w:rsid w:val="00F73854"/>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09"/>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tntech.edu/d2l/home" TargetMode="External"/><Relationship Id="rId13" Type="http://schemas.openxmlformats.org/officeDocument/2006/relationships/hyperlink" Target="https://tntech.policytech.com/dotNet/noAuth/login.aspx?ReturnUrl=%2fDefault.aspx%3fauto%3dfalse&amp;auto=false&amp;public=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ntech.policytech.com/dotNet/noAuth/login.aspx?ReturnUrl=%2fDefault.aspx%3fauto%3dfalse&amp;auto=false&amp;public=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forcolleg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hyperlink" Target="https://www.wolframalpha.com/" TargetMode="External"/><Relationship Id="rId14" Type="http://schemas.openxmlformats.org/officeDocument/2006/relationships/header" Target="head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1190CF-0FD5-4221-934F-3A47FDC2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C87A6548</Template>
  <TotalTime>21</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Tristan Hill</cp:lastModifiedBy>
  <cp:revision>6</cp:revision>
  <cp:lastPrinted>2017-08-28T17:39:00Z</cp:lastPrinted>
  <dcterms:created xsi:type="dcterms:W3CDTF">2017-08-28T15:41:00Z</dcterms:created>
  <dcterms:modified xsi:type="dcterms:W3CDTF">2017-09-08T14:18:00Z</dcterms:modified>
</cp:coreProperties>
</file>